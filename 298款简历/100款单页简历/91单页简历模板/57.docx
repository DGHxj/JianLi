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42" w:rsidRDefault="00900224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428625</wp:posOffset>
            </wp:positionV>
            <wp:extent cx="1575622" cy="1583055"/>
            <wp:effectExtent l="228600" t="152400" r="139065" b="1885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22" cy="1583055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1991.12.18               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131415161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AE0B9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小 萝 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8" style="position:absolute;left:0;text-align:left;margin-left:-60.45pt;margin-top:171.3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" filled="f" stroked="f">
                <v:textbox style="mso-fit-shape-to-text:t">
                  <w:txbxContent>
                    <w:p w:rsidR="00341342" w:rsidRDefault="00AE0B9D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小 萝 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教育背景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校内活动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技能评价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荣誉奖励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2015.6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湖北工业大学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物流管理专业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本科学历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年获得学院二等奖学金，通过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国际设计师资质认证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年发表商业报告——《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中国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武汉筋斗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云服装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工作室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服装供应链构建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云体育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用品获得金奖，与队员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人成立筋斗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云服装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工作室；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湖工体育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部一共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人进行洽谈，确定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个院系服装供应业务合作；</w:t>
                            </w:r>
                          </w:p>
                          <w:p w:rsidR="00341342" w:rsidRDefault="0034134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2013.03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2015.10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云印网络</w:t>
                            </w:r>
                            <w:proofErr w:type="gramEnd"/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科技有限公司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产品经理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主设计师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人注册公司；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编辑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云印在线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模板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，到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最终版的云印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应用；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CET6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、武汉话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PS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AI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等软件操作，掌握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Xmind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等脑图工具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，精通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PPT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操作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次，行业论坛演讲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湖北工业大学工程技术学院学生会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体育部部长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任期一年，带领部门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人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组织管理系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余人篮球赛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学院运动会等活动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41342" w:rsidRDefault="0090022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等证书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CET4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Adobe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国际认证证书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:rsidR="00341342" w:rsidRDefault="0090022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24" w:rsidRDefault="00900224" w:rsidP="00AE0B9D">
      <w:r>
        <w:separator/>
      </w:r>
    </w:p>
  </w:endnote>
  <w:endnote w:type="continuationSeparator" w:id="0">
    <w:p w:rsidR="00900224" w:rsidRDefault="00900224" w:rsidP="00AE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24" w:rsidRDefault="00900224" w:rsidP="00AE0B9D">
      <w:r>
        <w:separator/>
      </w:r>
    </w:p>
  </w:footnote>
  <w:footnote w:type="continuationSeparator" w:id="0">
    <w:p w:rsidR="00900224" w:rsidRDefault="00900224" w:rsidP="00AE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341342"/>
    <w:rsid w:val="007669CA"/>
    <w:rsid w:val="00843008"/>
    <w:rsid w:val="008B11F0"/>
    <w:rsid w:val="00900224"/>
    <w:rsid w:val="00AE0B9D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B9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B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B9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B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2016-03-10T05:15:00Z</dcterms:created>
  <dcterms:modified xsi:type="dcterms:W3CDTF">2016-11-15T14:53:00Z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